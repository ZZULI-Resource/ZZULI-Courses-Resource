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1184910</wp:posOffset>
            </wp:positionH>
            <wp:positionV relativeFrom="page">
              <wp:posOffset>699135</wp:posOffset>
            </wp:positionV>
            <wp:extent cx="5270500" cy="5040630"/>
            <wp:effectExtent l="0" t="0" r="6350" b="7620"/>
            <wp:wrapSquare wrapText="bothSides"/>
            <wp:docPr id="1026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2"/>
                    <pic:cNvPicPr/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406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r>
        <w:drawing>
          <wp:inline distT="0" distB="0" distL="0" distR="0">
            <wp:extent cx="5290820" cy="5413375"/>
            <wp:effectExtent l="0" t="0" r="5080" b="9525"/>
            <wp:docPr id="1027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3"/>
                    <pic:cNvPicPr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5413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1770" cy="4706620"/>
            <wp:effectExtent l="0" t="0" r="11430" b="5080"/>
            <wp:docPr id="1028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图片 4"/>
                    <pic:cNvPicPr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06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1770" cy="5093970"/>
            <wp:effectExtent l="0" t="0" r="5080" b="11430"/>
            <wp:docPr id="1029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图片 5"/>
                    <pic:cNvPicPr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93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9230" cy="4191000"/>
            <wp:effectExtent l="0" t="0" r="7620" b="0"/>
            <wp:docPr id="1030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6"/>
                    <pic:cNvPicPr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91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8595" cy="3370580"/>
            <wp:effectExtent l="0" t="0" r="8255" b="635"/>
            <wp:docPr id="1031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7"/>
                    <pic:cNvPicPr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712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8595" cy="4279900"/>
            <wp:effectExtent l="0" t="0" r="8255" b="6350"/>
            <wp:docPr id="1032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8"/>
                    <pic:cNvPicPr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79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3040" cy="4745355"/>
            <wp:effectExtent l="0" t="0" r="10160" b="4445"/>
            <wp:docPr id="1033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图片 9"/>
                    <pic:cNvPicPr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453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1770" cy="3053715"/>
            <wp:effectExtent l="0" t="0" r="5080" b="13334"/>
            <wp:docPr id="1034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图片 11"/>
                    <pic:cNvPicPr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37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1135" cy="4620895"/>
            <wp:effectExtent l="0" t="0" r="12065" b="1905"/>
            <wp:docPr id="1035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2"/>
                    <pic:cNvPicPr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208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7325" cy="2811145"/>
            <wp:effectExtent l="0" t="0" r="9525" b="8255"/>
            <wp:docPr id="1036" name="图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图片 13"/>
                    <pic:cNvPicPr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11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1135" cy="3556000"/>
            <wp:effectExtent l="0" t="0" r="5715" b="6350"/>
            <wp:docPr id="1037" name="图片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14"/>
                    <pic:cNvPicPr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56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1770" cy="3791585"/>
            <wp:effectExtent l="0" t="0" r="11430" b="5715"/>
            <wp:docPr id="1038" name="图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15"/>
                    <pic:cNvPicPr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15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9230" cy="4519295"/>
            <wp:effectExtent l="0" t="0" r="1270" b="1905"/>
            <wp:docPr id="1039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6"/>
                    <pic:cNvPicPr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192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3040" cy="3545840"/>
            <wp:effectExtent l="0" t="0" r="3810" b="16510"/>
            <wp:docPr id="1040" name="图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图片 17"/>
                    <pic:cNvPicPr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58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2405" cy="5368290"/>
            <wp:effectExtent l="0" t="0" r="4445" b="3810"/>
            <wp:docPr id="1041" name="图片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18"/>
                    <pic:cNvPicPr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682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3439795"/>
            <wp:effectExtent l="0" t="0" r="6350" b="8255"/>
            <wp:docPr id="1042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图片 19"/>
                    <pic:cNvPicPr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97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231515"/>
            <wp:effectExtent l="0" t="0" r="2540" b="6985"/>
            <wp:docPr id="1043" name="图片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图片 20"/>
                    <pic:cNvPicPr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4273550"/>
            <wp:effectExtent l="0" t="0" r="6350" b="12700"/>
            <wp:docPr id="1044" name="图片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图片 21"/>
                    <pic:cNvPicPr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735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1135" cy="4963160"/>
            <wp:effectExtent l="0" t="0" r="5715" b="8890"/>
            <wp:docPr id="1045" name="图片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图片 22"/>
                    <pic:cNvPicPr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631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0" distR="0">
            <wp:extent cx="5268595" cy="2734310"/>
            <wp:effectExtent l="0" t="0" r="8255" b="8890"/>
            <wp:docPr id="1046" name="图片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23"/>
                    <pic:cNvPicPr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43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1770" cy="5271770"/>
            <wp:effectExtent l="0" t="0" r="5080" b="5080"/>
            <wp:docPr id="1047" name="图片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图片 24"/>
                    <pic:cNvPicPr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717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2405" cy="3025775"/>
            <wp:effectExtent l="0" t="0" r="4445" b="3175"/>
            <wp:docPr id="1048" name="图片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图片 25"/>
                    <pic:cNvPicPr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25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1770" cy="5052060"/>
            <wp:effectExtent l="0" t="0" r="5080" b="15240"/>
            <wp:docPr id="1049" name="图片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图片 26"/>
                    <pic:cNvPicPr/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520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1770" cy="2774950"/>
            <wp:effectExtent l="0" t="0" r="5080" b="6350"/>
            <wp:docPr id="1050" name="图片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图片 28"/>
                    <pic:cNvPicPr/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4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9230" cy="4900295"/>
            <wp:effectExtent l="0" t="0" r="7620" b="14605"/>
            <wp:docPr id="1051" name="图片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图片 29"/>
                    <pic:cNvPicPr/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002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7960" cy="2710180"/>
            <wp:effectExtent l="0" t="0" r="8890" b="13970"/>
            <wp:docPr id="1052" name="图片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图片 30"/>
                    <pic:cNvPicPr/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101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1135" cy="4794885"/>
            <wp:effectExtent l="0" t="0" r="5715" b="5715"/>
            <wp:docPr id="1053" name="图片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图片 31"/>
                    <pic:cNvPicPr/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948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1770" cy="2988945"/>
            <wp:effectExtent l="0" t="0" r="5080" b="1905"/>
            <wp:docPr id="1054" name="图片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图片 32"/>
                    <pic:cNvPicPr/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8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4713605"/>
            <wp:effectExtent l="0" t="0" r="6350" b="10795"/>
            <wp:docPr id="1055" name="图片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图片 33"/>
                    <pic:cNvPicPr/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136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1770" cy="4976495"/>
            <wp:effectExtent l="0" t="0" r="5080" b="14605"/>
            <wp:docPr id="1056" name="图片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图片 34"/>
                    <pic:cNvPicPr/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764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1135" cy="2705100"/>
            <wp:effectExtent l="0" t="0" r="5715" b="0"/>
            <wp:docPr id="1057" name="图片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图片 35"/>
                    <pic:cNvPicPr/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5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1770" cy="5314315"/>
            <wp:effectExtent l="0" t="0" r="5080" b="635"/>
            <wp:docPr id="1058" name="图片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图片 36"/>
                    <pic:cNvPicPr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143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8595" cy="2694305"/>
            <wp:effectExtent l="0" t="0" r="8255" b="10795"/>
            <wp:docPr id="1059" name="图片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图片 37"/>
                    <pic:cNvPicPr/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43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4644390"/>
            <wp:effectExtent l="0" t="0" r="6350" b="3810"/>
            <wp:docPr id="1060" name="图片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图片 38"/>
                    <pic:cNvPicPr/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443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2818765"/>
            <wp:effectExtent l="0" t="0" r="6350" b="635"/>
            <wp:docPr id="1061" name="图片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图片 39"/>
                    <pic:cNvPicPr/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87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1770" cy="4834890"/>
            <wp:effectExtent l="0" t="0" r="5080" b="3810"/>
            <wp:docPr id="1062" name="图片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图片 40"/>
                    <pic:cNvPicPr/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348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8595" cy="3026410"/>
            <wp:effectExtent l="0" t="0" r="8255" b="2540"/>
            <wp:docPr id="1063" name="图片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图片 41"/>
                    <pic:cNvPicPr/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64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1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c0ZjNiMzEzYzM2NjkyZDU3NWZmZDM5MzZhNDkzMjMifQ=="/>
  </w:docVars>
  <w:rsids>
    <w:rsidRoot w:val="00000000"/>
    <w:rsid w:val="22644114"/>
    <w:rsid w:val="23CA3575"/>
    <w:rsid w:val="29EB2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宋体" w:cs="宋体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宋体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qFormat/>
    <w:uiPriority w:val="0"/>
  </w:style>
  <w:style w:type="table" w:default="1" w:styleId="2">
    <w:name w:val="Normal Table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word\file:\C:\Users\Administrator\AppData\Roaming\Kingsoft\wps\addons\pool\win-i386\knewfileruby_1.0.0.10\template\wps\0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22</Pages>
  <Words>0</Words>
  <Characters>0</Characters>
  <Paragraphs>42</Paragraphs>
  <TotalTime>16</TotalTime>
  <ScaleCrop>false</ScaleCrop>
  <LinksUpToDate>false</LinksUpToDate>
  <CharactersWithSpaces>0</CharactersWithSpaces>
  <Application>WPS Office_11.1.0.12608_F1E327BC-269C-435d-A152-05C5408002CA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2018-06-16T05:52:00Z</dcterms:created>
  <dc:creator>Administrator</dc:creator>
  <cp:lastModifiedBy>qzuser</cp:lastModifiedBy>
  <dcterms:modified xsi:type="dcterms:W3CDTF">2023-06-23T06:20:42Z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2052-11.1.0.12608</vt:lpwstr>
  </property>
  <property fmtid="{D5CDD505-2E9C-101B-9397-08002B2CF9AE}" pid="3" name="ICV">
    <vt:lpwstr>5CD194DBCD6E49A1A0628AC4844B367D</vt:lpwstr>
  </property>
</Properties>
</file>